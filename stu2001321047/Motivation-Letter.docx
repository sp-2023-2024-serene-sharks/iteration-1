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2"/>
          <w:szCs w:val="32"/>
        </w:rPr>
        <w:alias w:val="Your Name"/>
        <w:tag w:val="Your Name"/>
        <w:id w:val="1760865497"/>
        <w:placeholder>
          <w:docPart w:val="BA699AECB1F05A41AC280845ABAFF96F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4718370" w14:textId="2BA4AF7D" w:rsidR="00AC6117" w:rsidRPr="00B842B6" w:rsidRDefault="00EC039E" w:rsidP="00B842B6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МОТИВАЦИОННО ПИСМО ОТ ПЕТЪР РАЙЧЕВ</w:t>
          </w:r>
        </w:p>
      </w:sdtContent>
    </w:sdt>
    <w:p w14:paraId="2CFAF37C" w14:textId="3FF9825F" w:rsidR="00F72272" w:rsidRPr="00444B04" w:rsidRDefault="006B4505" w:rsidP="008E51AC">
      <w:pPr>
        <w:rPr>
          <w:sz w:val="24"/>
          <w:szCs w:val="24"/>
          <w:lang w:val="bg-BG"/>
        </w:rPr>
      </w:pPr>
      <w:r w:rsidRPr="00444B04">
        <w:rPr>
          <w:sz w:val="24"/>
          <w:szCs w:val="24"/>
          <w:lang w:val="bg-BG"/>
        </w:rPr>
        <w:t>Уважаеми г-н Петров,</w:t>
      </w:r>
    </w:p>
    <w:p w14:paraId="77391155" w14:textId="79ECADB0" w:rsidR="00825DAC" w:rsidRPr="00EC039E" w:rsidRDefault="006B4505" w:rsidP="006B4505">
      <w:pPr>
        <w:rPr>
          <w:sz w:val="24"/>
          <w:szCs w:val="24"/>
          <w:lang w:val="bg-BG"/>
        </w:rPr>
      </w:pPr>
      <w:r w:rsidRPr="00EC039E">
        <w:rPr>
          <w:sz w:val="24"/>
          <w:szCs w:val="24"/>
          <w:lang w:val="bg-BG"/>
        </w:rPr>
        <w:t xml:space="preserve">Бих желал да </w:t>
      </w:r>
      <w:r w:rsidR="00825DAC" w:rsidRPr="00EC039E">
        <w:rPr>
          <w:sz w:val="24"/>
          <w:szCs w:val="24"/>
          <w:lang w:val="bg-BG"/>
        </w:rPr>
        <w:t>ми бъде разгледана апликацията за участие в конкурса</w:t>
      </w:r>
      <w:r w:rsidR="006C460A" w:rsidRPr="00EC039E">
        <w:rPr>
          <w:sz w:val="24"/>
          <w:szCs w:val="24"/>
        </w:rPr>
        <w:t xml:space="preserve">. </w:t>
      </w:r>
      <w:r w:rsidR="00825DAC" w:rsidRPr="00EC039E">
        <w:rPr>
          <w:sz w:val="24"/>
          <w:szCs w:val="24"/>
          <w:lang w:val="bg-BG"/>
        </w:rPr>
        <w:t>Оценявам високо фактът, че бих успял</w:t>
      </w:r>
      <w:r w:rsidR="000D4AA9" w:rsidRPr="00EC039E">
        <w:rPr>
          <w:sz w:val="24"/>
          <w:szCs w:val="24"/>
          <w:lang w:val="bg-BG"/>
        </w:rPr>
        <w:t xml:space="preserve"> да получа</w:t>
      </w:r>
      <w:r w:rsidR="00825DAC" w:rsidRPr="00EC039E">
        <w:rPr>
          <w:sz w:val="24"/>
          <w:szCs w:val="24"/>
          <w:lang w:val="bg-BG"/>
        </w:rPr>
        <w:t xml:space="preserve"> широк набор от всеобхватни знания, об</w:t>
      </w:r>
      <w:r w:rsidR="000D4AA9" w:rsidRPr="00EC039E">
        <w:rPr>
          <w:sz w:val="24"/>
          <w:szCs w:val="24"/>
          <w:lang w:val="bg-BG"/>
        </w:rPr>
        <w:t>хващащ</w:t>
      </w:r>
      <w:r w:rsidR="00825DAC" w:rsidRPr="00EC039E">
        <w:rPr>
          <w:sz w:val="24"/>
          <w:szCs w:val="24"/>
          <w:lang w:val="bg-BG"/>
        </w:rPr>
        <w:t xml:space="preserve"> модели на процеси и поддръжка на индивидуална и екипна работа при разработка на софтуерни проекти, включително планиране, изпълнение, проследяване и управление на конфигурацията.</w:t>
      </w:r>
    </w:p>
    <w:p w14:paraId="4BF0F2E8" w14:textId="3DF795BD" w:rsidR="00F17051" w:rsidRPr="00EC039E" w:rsidRDefault="008E51AC" w:rsidP="006B4505">
      <w:pPr>
        <w:rPr>
          <w:sz w:val="24"/>
          <w:szCs w:val="24"/>
          <w:lang w:val="bg-BG"/>
        </w:rPr>
      </w:pPr>
      <w:r w:rsidRPr="00EC039E">
        <w:rPr>
          <w:sz w:val="24"/>
          <w:szCs w:val="24"/>
          <w:lang w:val="bg-BG"/>
        </w:rPr>
        <w:t xml:space="preserve">За създаването на успешен бизнес е необходим и добър предприемач. </w:t>
      </w:r>
      <w:r w:rsidR="00F17051" w:rsidRPr="00EC039E">
        <w:rPr>
          <w:sz w:val="24"/>
          <w:szCs w:val="24"/>
          <w:lang w:val="bg-BG"/>
        </w:rPr>
        <w:t>Успешният предприемач изгражда устойчив бизнес, вдъхновява екипа си, прави иновации в продуктите или услугите и създава обществен икономически п</w:t>
      </w:r>
      <w:r w:rsidRPr="00EC039E">
        <w:rPr>
          <w:sz w:val="24"/>
          <w:szCs w:val="24"/>
          <w:lang w:val="bg-BG"/>
        </w:rPr>
        <w:t>ринос.</w:t>
      </w:r>
    </w:p>
    <w:p w14:paraId="3879B02B" w14:textId="3263B327" w:rsidR="00F31B99" w:rsidRPr="00EC039E" w:rsidRDefault="000D4AA9" w:rsidP="00F17051">
      <w:pPr>
        <w:rPr>
          <w:sz w:val="24"/>
          <w:szCs w:val="24"/>
          <w:lang w:val="bg-BG"/>
        </w:rPr>
      </w:pPr>
      <w:r w:rsidRPr="00EC039E">
        <w:rPr>
          <w:sz w:val="24"/>
          <w:szCs w:val="24"/>
          <w:lang w:val="bg-BG"/>
        </w:rPr>
        <w:t xml:space="preserve">Позицията, към които имам най-голям интерес за развитие в </w:t>
      </w:r>
      <w:r w:rsidRPr="00EC039E">
        <w:rPr>
          <w:sz w:val="24"/>
          <w:szCs w:val="24"/>
        </w:rPr>
        <w:t xml:space="preserve">IT </w:t>
      </w:r>
      <w:r w:rsidRPr="00EC039E">
        <w:rPr>
          <w:sz w:val="24"/>
          <w:szCs w:val="24"/>
          <w:lang w:val="bg-BG"/>
        </w:rPr>
        <w:t xml:space="preserve">сектора е </w:t>
      </w:r>
      <w:r w:rsidRPr="00EC039E">
        <w:rPr>
          <w:sz w:val="24"/>
          <w:szCs w:val="24"/>
        </w:rPr>
        <w:t>eDiscovery Consultant</w:t>
      </w:r>
      <w:r w:rsidR="003C16B4" w:rsidRPr="00EC039E">
        <w:rPr>
          <w:sz w:val="24"/>
          <w:szCs w:val="24"/>
        </w:rPr>
        <w:t xml:space="preserve">. </w:t>
      </w:r>
      <w:r w:rsidR="00F17051" w:rsidRPr="00EC039E">
        <w:rPr>
          <w:sz w:val="24"/>
          <w:szCs w:val="24"/>
        </w:rPr>
        <w:t>eDiscovery (</w:t>
      </w:r>
      <w:r w:rsidR="00F17051" w:rsidRPr="00EC039E">
        <w:rPr>
          <w:sz w:val="24"/>
          <w:szCs w:val="24"/>
          <w:lang w:val="bg-BG"/>
        </w:rPr>
        <w:t>електронно откриване) е форма на цифрово разследване, ко</w:t>
      </w:r>
      <w:r w:rsidR="00A80ADF" w:rsidRPr="00EC039E">
        <w:rPr>
          <w:sz w:val="24"/>
          <w:szCs w:val="24"/>
          <w:lang w:val="bg-BG"/>
        </w:rPr>
        <w:t>е</w:t>
      </w:r>
      <w:r w:rsidR="00F17051" w:rsidRPr="00EC039E">
        <w:rPr>
          <w:sz w:val="24"/>
          <w:szCs w:val="24"/>
          <w:lang w:val="bg-BG"/>
        </w:rPr>
        <w:t xml:space="preserve">то се опитва да намери доказателства в имейли, бизнес комуникации и други данни, които биха могли да бъдат използвани в съдебни спорове или наказателни производства. </w:t>
      </w:r>
      <w:r w:rsidR="003C16B4" w:rsidRPr="00EC039E">
        <w:rPr>
          <w:sz w:val="24"/>
          <w:szCs w:val="24"/>
          <w:lang w:val="bg-BG"/>
        </w:rPr>
        <w:t>Специалистите, практикуващи позицията</w:t>
      </w:r>
      <w:r w:rsidR="003C16B4" w:rsidRPr="00EC039E">
        <w:rPr>
          <w:sz w:val="24"/>
          <w:szCs w:val="24"/>
        </w:rPr>
        <w:t xml:space="preserve"> </w:t>
      </w:r>
      <w:r w:rsidR="003C16B4" w:rsidRPr="00EC039E">
        <w:rPr>
          <w:sz w:val="24"/>
          <w:szCs w:val="24"/>
          <w:lang w:val="bg-BG"/>
        </w:rPr>
        <w:t>използват данни и технологии, за да разследват високопоставени финансови престъпления, свързани с измами, корупция, пране на пари, злоупотреби и подпомагат прилагането на регулаторни изисквания.</w:t>
      </w:r>
      <w:r w:rsidR="00F17051" w:rsidRPr="00EC039E">
        <w:rPr>
          <w:sz w:val="24"/>
          <w:szCs w:val="24"/>
          <w:lang w:val="bg-BG"/>
        </w:rPr>
        <w:t xml:space="preserve"> </w:t>
      </w:r>
      <w:r w:rsidR="003C16B4" w:rsidRPr="00EC039E">
        <w:rPr>
          <w:sz w:val="24"/>
          <w:szCs w:val="24"/>
          <w:lang w:val="bg-BG"/>
        </w:rPr>
        <w:t>Естеството на работата изисква събиране, обработка и управление на големи набори от съобщения, документи и записи от широк спектър от информационни системи.</w:t>
      </w:r>
    </w:p>
    <w:p w14:paraId="66A73E6A" w14:textId="1CEF27BC" w:rsidR="008E51AC" w:rsidRPr="00EC039E" w:rsidRDefault="008E51AC" w:rsidP="00F17051">
      <w:pPr>
        <w:rPr>
          <w:sz w:val="24"/>
          <w:szCs w:val="24"/>
          <w:lang w:val="bg-BG"/>
        </w:rPr>
      </w:pPr>
      <w:r w:rsidRPr="00EC039E">
        <w:rPr>
          <w:sz w:val="24"/>
          <w:szCs w:val="24"/>
          <w:lang w:val="bg-BG"/>
        </w:rPr>
        <w:t>Благодаря Ви за отделеното време</w:t>
      </w:r>
      <w:r w:rsidR="00444B04" w:rsidRPr="00EC039E">
        <w:rPr>
          <w:sz w:val="24"/>
          <w:szCs w:val="24"/>
          <w:lang w:val="bg-BG"/>
        </w:rPr>
        <w:t>!</w:t>
      </w:r>
    </w:p>
    <w:p w14:paraId="2B89A666" w14:textId="7BC98CBB" w:rsidR="00F31B99" w:rsidRPr="00EC039E" w:rsidRDefault="00F31B99" w:rsidP="008E51AC">
      <w:pPr>
        <w:rPr>
          <w:sz w:val="24"/>
          <w:szCs w:val="24"/>
          <w:lang w:val="bg-BG"/>
        </w:rPr>
      </w:pPr>
      <w:r w:rsidRPr="00EC039E">
        <w:rPr>
          <w:sz w:val="24"/>
          <w:szCs w:val="24"/>
          <w:lang w:val="bg-BG"/>
        </w:rPr>
        <w:t>С уважение,</w:t>
      </w:r>
    </w:p>
    <w:p w14:paraId="4A6DEEDB" w14:textId="0441A07F" w:rsidR="00F31B99" w:rsidRPr="00EC039E" w:rsidRDefault="008E51AC" w:rsidP="00EC039E">
      <w:pPr>
        <w:rPr>
          <w:sz w:val="24"/>
          <w:szCs w:val="24"/>
          <w:lang w:val="bg-BG"/>
        </w:rPr>
      </w:pPr>
      <w:r w:rsidRPr="00444B04">
        <w:rPr>
          <w:sz w:val="24"/>
          <w:szCs w:val="24"/>
          <w:lang w:val="bg-BG"/>
        </w:rPr>
        <w:t>Петър Райчев</w:t>
      </w:r>
    </w:p>
    <w:p w14:paraId="6B240E5B" w14:textId="41CCD3AD" w:rsidR="00F31B99" w:rsidRPr="00F31B99" w:rsidRDefault="00F31B99" w:rsidP="00F31B99">
      <w:pPr>
        <w:pStyle w:val="Signature"/>
        <w:jc w:val="right"/>
        <w:rPr>
          <w:b w:val="0"/>
          <w:bCs/>
          <w:lang w:val="bg-BG"/>
        </w:rPr>
      </w:pPr>
      <w:r w:rsidRPr="00F31B99">
        <w:rPr>
          <w:b w:val="0"/>
          <w:bCs/>
          <w:lang w:val="bg-BG"/>
        </w:rPr>
        <w:t>Дата: 12.12.2023</w:t>
      </w:r>
    </w:p>
    <w:sectPr w:rsidR="00F31B99" w:rsidRPr="00F31B99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D9BB" w14:textId="77777777" w:rsidR="00840F7A" w:rsidRDefault="00840F7A">
      <w:pPr>
        <w:spacing w:after="0" w:line="240" w:lineRule="auto"/>
      </w:pPr>
      <w:r>
        <w:separator/>
      </w:r>
    </w:p>
  </w:endnote>
  <w:endnote w:type="continuationSeparator" w:id="0">
    <w:p w14:paraId="584F90D8" w14:textId="77777777" w:rsidR="00840F7A" w:rsidRDefault="0084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3A512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C8A6" w14:textId="77777777" w:rsidR="00840F7A" w:rsidRDefault="00840F7A">
      <w:pPr>
        <w:spacing w:after="0" w:line="240" w:lineRule="auto"/>
      </w:pPr>
      <w:r>
        <w:separator/>
      </w:r>
    </w:p>
  </w:footnote>
  <w:footnote w:type="continuationSeparator" w:id="0">
    <w:p w14:paraId="6D513138" w14:textId="77777777" w:rsidR="00840F7A" w:rsidRDefault="00840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E530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D02350" wp14:editId="5CE77B5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04597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2FA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772C8AA" wp14:editId="4988ED5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FCA691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615781">
    <w:abstractNumId w:val="9"/>
  </w:num>
  <w:num w:numId="2" w16cid:durableId="1928535264">
    <w:abstractNumId w:val="7"/>
  </w:num>
  <w:num w:numId="3" w16cid:durableId="2092847681">
    <w:abstractNumId w:val="6"/>
  </w:num>
  <w:num w:numId="4" w16cid:durableId="247202719">
    <w:abstractNumId w:val="5"/>
  </w:num>
  <w:num w:numId="5" w16cid:durableId="28193204">
    <w:abstractNumId w:val="4"/>
  </w:num>
  <w:num w:numId="6" w16cid:durableId="256595582">
    <w:abstractNumId w:val="8"/>
  </w:num>
  <w:num w:numId="7" w16cid:durableId="2086802217">
    <w:abstractNumId w:val="3"/>
  </w:num>
  <w:num w:numId="8" w16cid:durableId="604771398">
    <w:abstractNumId w:val="2"/>
  </w:num>
  <w:num w:numId="9" w16cid:durableId="23598684">
    <w:abstractNumId w:val="1"/>
  </w:num>
  <w:num w:numId="10" w16cid:durableId="191057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99"/>
    <w:rsid w:val="0002119A"/>
    <w:rsid w:val="000B68C4"/>
    <w:rsid w:val="000D4AA9"/>
    <w:rsid w:val="00150789"/>
    <w:rsid w:val="00251664"/>
    <w:rsid w:val="003C16B4"/>
    <w:rsid w:val="003F5321"/>
    <w:rsid w:val="00444B04"/>
    <w:rsid w:val="0048751C"/>
    <w:rsid w:val="00501646"/>
    <w:rsid w:val="00603B9E"/>
    <w:rsid w:val="006B4505"/>
    <w:rsid w:val="006C460A"/>
    <w:rsid w:val="006D0F18"/>
    <w:rsid w:val="00775AFB"/>
    <w:rsid w:val="00825DAC"/>
    <w:rsid w:val="00840F7A"/>
    <w:rsid w:val="00886A10"/>
    <w:rsid w:val="008E182D"/>
    <w:rsid w:val="008E51AC"/>
    <w:rsid w:val="00A80ADF"/>
    <w:rsid w:val="00AA77E8"/>
    <w:rsid w:val="00AC6117"/>
    <w:rsid w:val="00B842B6"/>
    <w:rsid w:val="00BC467A"/>
    <w:rsid w:val="00C54D78"/>
    <w:rsid w:val="00E5559C"/>
    <w:rsid w:val="00EC039E"/>
    <w:rsid w:val="00F17051"/>
    <w:rsid w:val="00F31B99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0675C8"/>
  <w15:chartTrackingRefBased/>
  <w15:docId w15:val="{FE567D48-79FF-344E-B3F3-D4043797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6B4505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raychev/Library/Containers/com.microsoft.Word/Data/Library/Application%20Support/Microsoft/Office/16.0/DTS/Search/%7b6220BE6F-7984-994C-83C1-FC9D1548AE9B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699AECB1F05A41AC280845ABAFF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F394-AFB1-4544-B91A-17F7F383CDA1}"/>
      </w:docPartPr>
      <w:docPartBody>
        <w:p w:rsidR="00774024" w:rsidRDefault="00000000">
          <w:pPr>
            <w:pStyle w:val="BA699AECB1F05A41AC280845ABAFF96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AA"/>
    <w:rsid w:val="001544AD"/>
    <w:rsid w:val="001F5B85"/>
    <w:rsid w:val="003777AA"/>
    <w:rsid w:val="006F4DF0"/>
    <w:rsid w:val="007554CD"/>
    <w:rsid w:val="00774024"/>
    <w:rsid w:val="00FC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699AECB1F05A41AC280845ABAFF96F">
    <w:name w:val="BA699AECB1F05A41AC280845ABAFF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37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МОТИВАЦИОННО ПИСМО ОТ ПЕТЪР РАЙЧЕВ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Petar Raychev</cp:lastModifiedBy>
  <cp:revision>12</cp:revision>
  <dcterms:created xsi:type="dcterms:W3CDTF">2023-12-12T13:42:00Z</dcterms:created>
  <dcterms:modified xsi:type="dcterms:W3CDTF">2023-12-12T19:26:00Z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